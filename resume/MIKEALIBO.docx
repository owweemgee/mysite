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D28C0" w:rsidP="00D138B0">
            <w:pPr>
              <w:pStyle w:val="Title"/>
              <w:jc w:val="left"/>
            </w:pPr>
            <w:r w:rsidRPr="00D138B0">
              <w:rPr>
                <w:b/>
                <w:color w:val="000000" w:themeColor="text1"/>
                <w:sz w:val="28"/>
                <w:szCs w:val="28"/>
              </w:rPr>
              <w:t>Mike</w:t>
            </w:r>
            <w:r w:rsidR="00D138B0" w:rsidRPr="00D138B0">
              <w:rPr>
                <w:b/>
                <w:color w:val="000000" w:themeColor="text1"/>
                <w:sz w:val="28"/>
                <w:szCs w:val="28"/>
              </w:rPr>
              <w:t xml:space="preserve"> B.</w:t>
            </w:r>
            <w:r w:rsidR="00D138B0" w:rsidRPr="00D138B0">
              <w:rPr>
                <w:color w:val="000000" w:themeColor="text1"/>
                <w:sz w:val="28"/>
                <w:szCs w:val="28"/>
              </w:rPr>
              <w:t xml:space="preserve"> </w:t>
            </w:r>
            <w:r w:rsidR="00D138B0" w:rsidRPr="00D138B0">
              <w:rPr>
                <w:rStyle w:val="IntenseEmphasis"/>
                <w:sz w:val="28"/>
                <w:szCs w:val="28"/>
              </w:rPr>
              <w:t>Alibo</w:t>
            </w:r>
            <w:r w:rsidR="00D138B0">
              <w:t xml:space="preserve"> </w:t>
            </w:r>
          </w:p>
          <w:p w:rsidR="00D138B0" w:rsidRDefault="009D28C0" w:rsidP="00D138B0">
            <w:pPr>
              <w:pStyle w:val="ContactInfo"/>
              <w:contextualSpacing w:val="0"/>
              <w:jc w:val="left"/>
            </w:pPr>
            <w:r>
              <w:t xml:space="preserve">#379 F. </w:t>
            </w:r>
            <w:proofErr w:type="spellStart"/>
            <w:r>
              <w:t>Sandiego</w:t>
            </w:r>
            <w:proofErr w:type="spellEnd"/>
            <w:r>
              <w:t xml:space="preserve"> St. </w:t>
            </w:r>
            <w:proofErr w:type="spellStart"/>
            <w:r>
              <w:t>Viente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  <w:r>
              <w:t>, Valenzuela City</w:t>
            </w:r>
          </w:p>
          <w:p w:rsidR="00692703" w:rsidRPr="00CF1A49" w:rsidRDefault="00D138B0" w:rsidP="00D138B0">
            <w:pPr>
              <w:pStyle w:val="ContactInfo"/>
              <w:contextualSpacing w:val="0"/>
              <w:jc w:val="left"/>
            </w:pPr>
            <w:r>
              <w:t xml:space="preserve">Contact No. : </w:t>
            </w:r>
            <w:r w:rsidR="009D28C0">
              <w:t>+63 906 192 2956</w:t>
            </w:r>
          </w:p>
          <w:p w:rsidR="00D138B0" w:rsidRDefault="00D138B0" w:rsidP="00D138B0">
            <w:pPr>
              <w:pStyle w:val="ContactInfoEmphasis"/>
              <w:contextualSpacing w:val="0"/>
              <w:jc w:val="left"/>
            </w:pPr>
            <w:r>
              <w:t xml:space="preserve">Email : </w:t>
            </w:r>
            <w:r w:rsidR="009D28C0">
              <w:t>miksalibo@gmail.com</w:t>
            </w:r>
            <w:r w:rsidR="00692703" w:rsidRPr="00CF1A49">
              <w:t xml:space="preserve"> </w:t>
            </w:r>
          </w:p>
          <w:p w:rsidR="00EE438E" w:rsidRDefault="00D138B0" w:rsidP="00D138B0">
            <w:pPr>
              <w:pStyle w:val="ContactInfoEmphasis"/>
              <w:contextualSpacing w:val="0"/>
              <w:jc w:val="left"/>
              <w:rPr>
                <w:rStyle w:val="vanity-name"/>
                <w:rFonts w:ascii="Segoe UI" w:hAnsi="Segoe UI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D138B0">
              <w:rPr>
                <w:rStyle w:val="domain"/>
                <w:rFonts w:cs="Segoe UI"/>
                <w:bdr w:val="none" w:sz="0" w:space="0" w:color="auto" w:frame="1"/>
                <w:shd w:val="clear" w:color="auto" w:fill="FFFFFF"/>
              </w:rPr>
              <w:t>Linkedin</w:t>
            </w:r>
            <w:proofErr w:type="spellEnd"/>
            <w:r>
              <w:rPr>
                <w:rStyle w:val="domain"/>
                <w:rFonts w:ascii="Segoe UI" w:hAnsi="Segoe UI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: </w:t>
            </w:r>
            <w:r w:rsidR="00EE438E" w:rsidRPr="00D138B0">
              <w:rPr>
                <w:rStyle w:val="domain"/>
                <w:rFonts w:cs="Segoe UI"/>
                <w:bdr w:val="none" w:sz="0" w:space="0" w:color="auto" w:frame="1"/>
                <w:shd w:val="clear" w:color="auto" w:fill="FFFFFF"/>
              </w:rPr>
              <w:t>www.linkedin.com/in/mike-alibo-522422130</w:t>
            </w:r>
          </w:p>
          <w:p w:rsidR="00692703" w:rsidRPr="00CF1A49" w:rsidRDefault="00D138B0" w:rsidP="00D138B0">
            <w:pPr>
              <w:pStyle w:val="ContactInfoEmphasis"/>
              <w:contextualSpacing w:val="0"/>
              <w:jc w:val="left"/>
            </w:pPr>
            <w:r>
              <w:t xml:space="preserve">Website : </w:t>
            </w:r>
            <w:r w:rsidR="009D28C0" w:rsidRPr="00EE438E">
              <w:t>miksalibo.000webhostapp.com</w:t>
            </w:r>
          </w:p>
        </w:tc>
        <w:bookmarkStart w:id="0" w:name="_GoBack"/>
        <w:bookmarkEnd w:id="0"/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D28C0" w:rsidP="009D28C0">
            <w:pPr>
              <w:contextualSpacing w:val="0"/>
            </w:pPr>
            <w:r>
              <w:t>To obtain employment with a company that offers a positive atmosphere to learn and implement new skills and technologies for the betterment of the organization.</w:t>
            </w:r>
          </w:p>
        </w:tc>
      </w:tr>
    </w:tbl>
    <w:p w:rsidR="004E01EB" w:rsidRPr="00CF1A49" w:rsidRDefault="00942E33" w:rsidP="00EE438E">
      <w:pPr>
        <w:pStyle w:val="Heading1"/>
        <w:tabs>
          <w:tab w:val="left" w:pos="2970"/>
        </w:tabs>
      </w:pPr>
      <w:r w:rsidRPr="00D138B0">
        <w:rPr>
          <w:b w:val="0"/>
          <w:noProof/>
          <w:color w:val="000000" w:themeColor="text1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4781551</wp:posOffset>
            </wp:positionH>
            <wp:positionV relativeFrom="paragraph">
              <wp:posOffset>-2234565</wp:posOffset>
            </wp:positionV>
            <wp:extent cx="1581150" cy="1495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ko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28" cy="149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xperience:"/>
          <w:tag w:val="Experience:"/>
          <w:id w:val="-1983300934"/>
          <w:placeholder>
            <w:docPart w:val="B9EB618220944E198C812A5FE27317D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EE438E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9D28C0">
        <w:trPr>
          <w:trHeight w:val="1237"/>
        </w:trPr>
        <w:tc>
          <w:tcPr>
            <w:tcW w:w="9355" w:type="dxa"/>
          </w:tcPr>
          <w:p w:rsidR="001D0BF1" w:rsidRPr="00CF1A49" w:rsidRDefault="009D28C0" w:rsidP="001D0BF1">
            <w:pPr>
              <w:pStyle w:val="Heading3"/>
              <w:contextualSpacing w:val="0"/>
              <w:outlineLvl w:val="2"/>
            </w:pPr>
            <w:r>
              <w:t>june 19, 2017</w:t>
            </w:r>
            <w:r w:rsidR="001D0BF1" w:rsidRPr="00CF1A49">
              <w:t xml:space="preserve"> – </w:t>
            </w:r>
            <w:r>
              <w:t>october 31, 2017</w:t>
            </w:r>
          </w:p>
          <w:p w:rsidR="001D0BF1" w:rsidRPr="00CF1A49" w:rsidRDefault="009D28C0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hawk pacific</w:t>
            </w:r>
          </w:p>
          <w:p w:rsidR="001E3120" w:rsidRPr="00CF1A49" w:rsidRDefault="009D28C0" w:rsidP="001D0BF1">
            <w:r w:rsidRPr="009D28C0">
              <w:t>Develop website, update existing website, upload website to web hosting, editing pictures/logo/backgrounds.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D28C0" w:rsidP="00F61DF9">
            <w:pPr>
              <w:pStyle w:val="Heading3"/>
              <w:contextualSpacing w:val="0"/>
              <w:outlineLvl w:val="2"/>
            </w:pPr>
            <w:r>
              <w:t>June 26, 2015</w:t>
            </w:r>
            <w:r w:rsidR="00F61DF9" w:rsidRPr="00CF1A49">
              <w:t xml:space="preserve"> – </w:t>
            </w:r>
            <w:r>
              <w:t>november 03, 2015</w:t>
            </w:r>
          </w:p>
          <w:p w:rsidR="00F61DF9" w:rsidRPr="00CF1A49" w:rsidRDefault="009D28C0" w:rsidP="00F61DF9">
            <w:pPr>
              <w:pStyle w:val="Heading2"/>
              <w:contextualSpacing w:val="0"/>
              <w:outlineLvl w:val="1"/>
            </w:pPr>
            <w:r>
              <w:t>on-the-job-training 1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pandayan bookshop inc</w:t>
            </w:r>
          </w:p>
          <w:p w:rsidR="00F61DF9" w:rsidRDefault="009D28C0" w:rsidP="00F61DF9">
            <w:r w:rsidRPr="009D28C0">
              <w:t>Sorting files, encoding, dispatching mails.</w:t>
            </w:r>
          </w:p>
          <w:p w:rsidR="009D28C0" w:rsidRDefault="009D28C0" w:rsidP="00F61DF9"/>
          <w:p w:rsidR="009D28C0" w:rsidRPr="00CF1A49" w:rsidRDefault="009D28C0" w:rsidP="009D28C0">
            <w:pPr>
              <w:pStyle w:val="Heading3"/>
              <w:contextualSpacing w:val="0"/>
              <w:outlineLvl w:val="2"/>
            </w:pPr>
            <w:r>
              <w:t>january 16, 2017</w:t>
            </w:r>
            <w:r w:rsidRPr="00CF1A49">
              <w:t xml:space="preserve"> – </w:t>
            </w:r>
            <w:r>
              <w:t>march 18, 2017</w:t>
            </w:r>
          </w:p>
          <w:p w:rsidR="009D28C0" w:rsidRPr="00CF1A49" w:rsidRDefault="009D28C0" w:rsidP="009D28C0">
            <w:pPr>
              <w:pStyle w:val="Heading2"/>
              <w:contextualSpacing w:val="0"/>
              <w:outlineLvl w:val="1"/>
            </w:pPr>
            <w:r>
              <w:t>on-the-job-training 2</w:t>
            </w:r>
            <w:r w:rsidRPr="00CF1A49">
              <w:t xml:space="preserve">, </w:t>
            </w:r>
            <w:r>
              <w:rPr>
                <w:rStyle w:val="SubtleReference"/>
              </w:rPr>
              <w:t>fr. sevilla industrial &amp; development corp.</w:t>
            </w:r>
          </w:p>
          <w:p w:rsidR="009D28C0" w:rsidRPr="009D28C0" w:rsidRDefault="009D28C0" w:rsidP="009D28C0">
            <w:r>
              <w:t>Arranging different files/documents.</w:t>
            </w:r>
          </w:p>
        </w:tc>
      </w:tr>
    </w:tbl>
    <w:sdt>
      <w:sdtPr>
        <w:alias w:val="Education:"/>
        <w:tag w:val="Education:"/>
        <w:id w:val="-1908763273"/>
        <w:placeholder>
          <w:docPart w:val="DEF544C0E8A14B789494AECF096B5AF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62D3E" w:rsidP="001D0BF1">
            <w:pPr>
              <w:pStyle w:val="Heading3"/>
              <w:contextualSpacing w:val="0"/>
              <w:outlineLvl w:val="2"/>
            </w:pPr>
            <w:r>
              <w:t>2014 - 2017</w:t>
            </w:r>
          </w:p>
          <w:p w:rsidR="001D0BF1" w:rsidRPr="00CF1A49" w:rsidRDefault="009D28C0" w:rsidP="001D0BF1">
            <w:pPr>
              <w:pStyle w:val="Heading2"/>
              <w:contextualSpacing w:val="0"/>
              <w:outlineLvl w:val="1"/>
            </w:pPr>
            <w:r>
              <w:t>BS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St. John technological college of the philippines</w:t>
            </w:r>
          </w:p>
          <w:p w:rsidR="007538DC" w:rsidRDefault="00462D3E" w:rsidP="00462D3E">
            <w:pPr>
              <w:contextualSpacing w:val="0"/>
            </w:pPr>
            <w:r>
              <w:t>2016 CS Seminar : Scrum and Agile Software Methodology</w:t>
            </w:r>
          </w:p>
          <w:p w:rsidR="00462D3E" w:rsidRPr="00CF1A49" w:rsidRDefault="00462D3E" w:rsidP="00462D3E">
            <w:pPr>
              <w:contextualSpacing w:val="0"/>
            </w:pPr>
            <w:r>
              <w:t>2017 CS Seminar : Be A Better You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62D3E" w:rsidP="00F61DF9">
            <w:pPr>
              <w:pStyle w:val="Heading3"/>
              <w:contextualSpacing w:val="0"/>
              <w:outlineLvl w:val="2"/>
            </w:pPr>
            <w:r>
              <w:t>2012 -</w:t>
            </w:r>
            <w:r w:rsidR="00F61DF9" w:rsidRPr="00CF1A49">
              <w:t xml:space="preserve"> </w:t>
            </w:r>
            <w:r>
              <w:t>2014</w:t>
            </w:r>
          </w:p>
          <w:p w:rsidR="00F61DF9" w:rsidRPr="00CF1A49" w:rsidRDefault="00462D3E" w:rsidP="00F61DF9">
            <w:pPr>
              <w:pStyle w:val="Heading2"/>
              <w:contextualSpacing w:val="0"/>
              <w:outlineLvl w:val="1"/>
            </w:pPr>
            <w:r>
              <w:t>programming nc iv</w:t>
            </w:r>
            <w:r w:rsidR="00F61DF9" w:rsidRPr="00CF1A49">
              <w:t xml:space="preserve">, </w:t>
            </w:r>
            <w:r w:rsidR="009D28C0">
              <w:rPr>
                <w:rStyle w:val="SubtleReference"/>
              </w:rPr>
              <w:t>st. judel institute of technology</w:t>
            </w:r>
          </w:p>
          <w:p w:rsidR="00F61DF9" w:rsidRDefault="0066676C" w:rsidP="0066676C">
            <w:r>
              <w:t>First Honor (Programming NC IV)</w:t>
            </w:r>
          </w:p>
          <w:p w:rsidR="0066676C" w:rsidRDefault="0066676C" w:rsidP="0066676C">
            <w:r>
              <w:t>Programmer of the Year (Programming NC IV)</w:t>
            </w:r>
          </w:p>
          <w:p w:rsidR="00B91636" w:rsidRDefault="0066676C" w:rsidP="0066676C">
            <w:r>
              <w:t>Computer Hardware Servicing NC II</w:t>
            </w:r>
          </w:p>
        </w:tc>
      </w:tr>
    </w:tbl>
    <w:sdt>
      <w:sdtPr>
        <w:alias w:val="Skills:"/>
        <w:tag w:val="Skills:"/>
        <w:id w:val="-1392877668"/>
        <w:placeholder>
          <w:docPart w:val="258C4E6D50CD4749ADB8256A6020127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6676C" w:rsidP="006E1507">
            <w:pPr>
              <w:pStyle w:val="ListBullet"/>
              <w:contextualSpacing w:val="0"/>
            </w:pPr>
            <w:r>
              <w:t>HTML, CSS (Bootstrap), JS, Ajax</w:t>
            </w:r>
          </w:p>
          <w:p w:rsidR="001F4E6D" w:rsidRDefault="0066676C" w:rsidP="0066676C">
            <w:pPr>
              <w:pStyle w:val="ListBullet"/>
              <w:contextualSpacing w:val="0"/>
            </w:pPr>
            <w:r>
              <w:t>PHP (</w:t>
            </w:r>
            <w:proofErr w:type="spellStart"/>
            <w:r>
              <w:t>Codeigniter</w:t>
            </w:r>
            <w:proofErr w:type="spellEnd"/>
            <w:r>
              <w:t xml:space="preserve"> Framework)</w:t>
            </w:r>
          </w:p>
          <w:p w:rsidR="0066676C" w:rsidRDefault="0066676C" w:rsidP="0066676C">
            <w:pPr>
              <w:pStyle w:val="ListBullet"/>
              <w:contextualSpacing w:val="0"/>
            </w:pPr>
            <w:r>
              <w:t>Python (Django Web Framework)</w:t>
            </w:r>
          </w:p>
          <w:p w:rsidR="0066676C" w:rsidRPr="006E1507" w:rsidRDefault="0066676C" w:rsidP="0066676C">
            <w:pPr>
              <w:pStyle w:val="ListBullet"/>
              <w:contextualSpacing w:val="0"/>
            </w:pPr>
            <w:r>
              <w:t>SQL Injection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6676C" w:rsidP="006E1507">
            <w:pPr>
              <w:pStyle w:val="ListBullet"/>
              <w:contextualSpacing w:val="0"/>
            </w:pPr>
            <w:r>
              <w:t>Web Hosting (Zoom, DO)</w:t>
            </w:r>
          </w:p>
          <w:p w:rsidR="001E3120" w:rsidRPr="006E1507" w:rsidRDefault="0066676C" w:rsidP="006E1507">
            <w:pPr>
              <w:pStyle w:val="ListBullet"/>
              <w:contextualSpacing w:val="0"/>
            </w:pPr>
            <w:r>
              <w:t>MySQL</w:t>
            </w:r>
          </w:p>
          <w:p w:rsidR="001E3120" w:rsidRDefault="0066676C" w:rsidP="0066676C">
            <w:pPr>
              <w:pStyle w:val="ListBullet"/>
              <w:contextualSpacing w:val="0"/>
            </w:pPr>
            <w:r>
              <w:t>Adobe Photoshop</w:t>
            </w:r>
          </w:p>
          <w:p w:rsidR="0066676C" w:rsidRPr="006E1507" w:rsidRDefault="0066676C" w:rsidP="0066676C">
            <w:pPr>
              <w:pStyle w:val="ListBullet"/>
              <w:contextualSpacing w:val="0"/>
            </w:pPr>
            <w:r>
              <w:t>Computer Networking (SOHO)</w:t>
            </w:r>
          </w:p>
        </w:tc>
      </w:tr>
    </w:tbl>
    <w:p w:rsidR="00AD782D" w:rsidRPr="00CF1A49" w:rsidRDefault="00B91636" w:rsidP="0062312F">
      <w:pPr>
        <w:pStyle w:val="Heading1"/>
      </w:pPr>
      <w:r>
        <w:lastRenderedPageBreak/>
        <w:t>Personal Information</w:t>
      </w:r>
    </w:p>
    <w:p w:rsidR="00B91636" w:rsidRDefault="00B91636" w:rsidP="00B91636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Date of Birth</w:t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>13</w:t>
      </w:r>
      <w:r w:rsidRPr="00B91636">
        <w:rPr>
          <w:vertAlign w:val="superscript"/>
        </w:rPr>
        <w:t>th</w:t>
      </w:r>
      <w:r>
        <w:t xml:space="preserve"> November 1995</w:t>
      </w:r>
    </w:p>
    <w:p w:rsidR="00B91636" w:rsidRDefault="00B91636" w:rsidP="00B91636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Place of Birth</w:t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 xml:space="preserve">Milagros District Hospital </w:t>
      </w:r>
      <w:proofErr w:type="spellStart"/>
      <w:r>
        <w:t>Cabagan</w:t>
      </w:r>
      <w:proofErr w:type="spellEnd"/>
      <w:r>
        <w:t xml:space="preserve"> Isabela</w:t>
      </w:r>
    </w:p>
    <w:p w:rsidR="00B91636" w:rsidRDefault="00B91636" w:rsidP="00B91636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Citizenship</w:t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>Filipino</w:t>
      </w:r>
    </w:p>
    <w:p w:rsidR="00B91636" w:rsidRDefault="00B91636" w:rsidP="00B91636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Religion</w:t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>Catholic</w:t>
      </w:r>
    </w:p>
    <w:p w:rsidR="00B91636" w:rsidRDefault="00B91636" w:rsidP="00B91636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Height</w:t>
      </w:r>
      <w:r w:rsidR="00812C37">
        <w:tab/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>5’6</w:t>
      </w:r>
    </w:p>
    <w:p w:rsidR="00B91636" w:rsidRDefault="00B91636" w:rsidP="00812C37">
      <w:pPr>
        <w:pStyle w:val="ListBullet"/>
        <w:numPr>
          <w:ilvl w:val="0"/>
          <w:numId w:val="16"/>
        </w:numPr>
      </w:pPr>
      <w:r w:rsidRPr="00812C37">
        <w:rPr>
          <w:b/>
          <w:color w:val="1D824C" w:themeColor="accent1"/>
        </w:rPr>
        <w:t>Weight</w:t>
      </w:r>
      <w:r w:rsidR="00812C37">
        <w:tab/>
      </w:r>
      <w:r w:rsidR="00812C37">
        <w:tab/>
      </w:r>
      <w:r w:rsidR="00812C37">
        <w:tab/>
      </w:r>
      <w:r w:rsidR="00812C37">
        <w:tab/>
      </w:r>
      <w:r w:rsidR="00812C37">
        <w:tab/>
      </w:r>
      <w:r>
        <w:t>45 Kg.</w:t>
      </w:r>
    </w:p>
    <w:p w:rsidR="00812C37" w:rsidRPr="00CF1A49" w:rsidRDefault="00812C37" w:rsidP="00812C37">
      <w:pPr>
        <w:pStyle w:val="Heading1"/>
      </w:pPr>
      <w:r>
        <w:t>Character References</w:t>
      </w:r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b/>
          <w:sz w:val="24"/>
        </w:rPr>
      </w:pPr>
      <w:r w:rsidRPr="00812C37">
        <w:rPr>
          <w:b/>
          <w:sz w:val="24"/>
        </w:rPr>
        <w:t xml:space="preserve">Mrs. Mary Claire </w:t>
      </w:r>
      <w:proofErr w:type="spellStart"/>
      <w:r w:rsidRPr="00812C37">
        <w:rPr>
          <w:b/>
          <w:sz w:val="24"/>
        </w:rPr>
        <w:t>Dumangon</w:t>
      </w:r>
      <w:proofErr w:type="spellEnd"/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i/>
        </w:rPr>
      </w:pPr>
      <w:r w:rsidRPr="00812C37">
        <w:rPr>
          <w:i/>
        </w:rPr>
        <w:t>English Teacher</w:t>
      </w:r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i/>
        </w:rPr>
      </w:pPr>
      <w:r w:rsidRPr="00812C37">
        <w:rPr>
          <w:i/>
        </w:rPr>
        <w:t>St. John Technological College of the Philippines</w:t>
      </w:r>
    </w:p>
    <w:p w:rsidR="00812C37" w:rsidRDefault="00812C37" w:rsidP="00812C37">
      <w:pPr>
        <w:pStyle w:val="ListBullet"/>
        <w:numPr>
          <w:ilvl w:val="0"/>
          <w:numId w:val="0"/>
        </w:numPr>
        <w:ind w:left="360"/>
      </w:pPr>
      <w:r w:rsidRPr="00812C37">
        <w:rPr>
          <w:i/>
        </w:rPr>
        <w:t>+63 930 386 1948</w:t>
      </w:r>
    </w:p>
    <w:p w:rsidR="00812C37" w:rsidRDefault="00812C37" w:rsidP="00812C37">
      <w:pPr>
        <w:pStyle w:val="ListBullet"/>
        <w:numPr>
          <w:ilvl w:val="0"/>
          <w:numId w:val="0"/>
        </w:numPr>
        <w:ind w:left="360"/>
      </w:pPr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b/>
          <w:sz w:val="24"/>
        </w:rPr>
      </w:pPr>
      <w:r w:rsidRPr="00812C37">
        <w:rPr>
          <w:b/>
          <w:sz w:val="24"/>
        </w:rPr>
        <w:t xml:space="preserve">Ms. Kimberly </w:t>
      </w:r>
      <w:proofErr w:type="spellStart"/>
      <w:r w:rsidRPr="00812C37">
        <w:rPr>
          <w:b/>
          <w:sz w:val="24"/>
        </w:rPr>
        <w:t>Ellana</w:t>
      </w:r>
      <w:proofErr w:type="spellEnd"/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i/>
        </w:rPr>
      </w:pPr>
      <w:r w:rsidRPr="00812C37">
        <w:rPr>
          <w:i/>
        </w:rPr>
        <w:t>Internal Affairs</w:t>
      </w:r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i/>
        </w:rPr>
      </w:pPr>
      <w:r w:rsidRPr="00812C37">
        <w:rPr>
          <w:i/>
        </w:rPr>
        <w:t>Oriental Tin Can</w:t>
      </w:r>
    </w:p>
    <w:p w:rsidR="00812C37" w:rsidRPr="00812C37" w:rsidRDefault="00812C37" w:rsidP="00812C37">
      <w:pPr>
        <w:pStyle w:val="ListBullet"/>
        <w:numPr>
          <w:ilvl w:val="0"/>
          <w:numId w:val="0"/>
        </w:numPr>
        <w:ind w:left="360"/>
        <w:rPr>
          <w:i/>
        </w:rPr>
      </w:pPr>
      <w:r w:rsidRPr="00812C37">
        <w:rPr>
          <w:i/>
        </w:rPr>
        <w:t>+63 936 380 9846</w:t>
      </w:r>
    </w:p>
    <w:p w:rsidR="00B51D1B" w:rsidRDefault="00B51D1B" w:rsidP="00B91636">
      <w:pPr>
        <w:tabs>
          <w:tab w:val="left" w:pos="3390"/>
        </w:tabs>
      </w:pPr>
    </w:p>
    <w:p w:rsidR="00EE438E" w:rsidRDefault="00EE438E" w:rsidP="00B91636">
      <w:pPr>
        <w:tabs>
          <w:tab w:val="left" w:pos="3390"/>
        </w:tabs>
      </w:pPr>
    </w:p>
    <w:p w:rsidR="00EE438E" w:rsidRDefault="00EE438E" w:rsidP="00EE438E">
      <w:pPr>
        <w:ind w:firstLine="360"/>
        <w:rPr>
          <w:i/>
        </w:rPr>
      </w:pPr>
      <w:r w:rsidRPr="00EE438E">
        <w:rPr>
          <w:i/>
        </w:rPr>
        <w:t>I hereby certify that the above information given are true and correct as to the best of my knowledge.</w:t>
      </w:r>
    </w:p>
    <w:p w:rsidR="00EE438E" w:rsidRDefault="00EE438E" w:rsidP="00EE438E">
      <w:pPr>
        <w:ind w:firstLine="360"/>
        <w:rPr>
          <w:i/>
        </w:rPr>
      </w:pPr>
    </w:p>
    <w:p w:rsidR="00EE438E" w:rsidRDefault="00EE438E" w:rsidP="00EE438E">
      <w:pPr>
        <w:ind w:firstLine="360"/>
        <w:rPr>
          <w:i/>
        </w:rPr>
      </w:pPr>
    </w:p>
    <w:p w:rsidR="00EE438E" w:rsidRDefault="00EE438E" w:rsidP="00EE438E">
      <w:pPr>
        <w:ind w:firstLine="360"/>
        <w:rPr>
          <w:i/>
        </w:rPr>
      </w:pPr>
    </w:p>
    <w:p w:rsidR="00EE438E" w:rsidRDefault="00EE438E" w:rsidP="00EE438E">
      <w:pPr>
        <w:ind w:firstLine="360"/>
        <w:rPr>
          <w:i/>
        </w:rPr>
      </w:pPr>
    </w:p>
    <w:p w:rsidR="00EE438E" w:rsidRDefault="00EE438E" w:rsidP="00EE438E">
      <w:pPr>
        <w:jc w:val="right"/>
        <w:rPr>
          <w:u w:val="single"/>
        </w:rPr>
      </w:pPr>
      <w:r w:rsidRPr="00EE438E">
        <w:rPr>
          <w:u w:val="single"/>
        </w:rPr>
        <w:t xml:space="preserve">Mike B. </w:t>
      </w:r>
      <w:proofErr w:type="spellStart"/>
      <w:r w:rsidRPr="00EE438E">
        <w:rPr>
          <w:u w:val="single"/>
        </w:rPr>
        <w:t>Alibo</w:t>
      </w:r>
      <w:proofErr w:type="spellEnd"/>
    </w:p>
    <w:p w:rsidR="00EE438E" w:rsidRPr="00EE438E" w:rsidRDefault="00EE438E" w:rsidP="00EE438E">
      <w:pPr>
        <w:ind w:left="7200" w:firstLine="720"/>
        <w:jc w:val="center"/>
      </w:pPr>
      <w:r>
        <w:t xml:space="preserve">     </w:t>
      </w:r>
      <w:r w:rsidRPr="00EE438E">
        <w:t>Applicant</w:t>
      </w:r>
    </w:p>
    <w:sectPr w:rsidR="00EE438E" w:rsidRPr="00EE438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0A0" w:rsidRDefault="00C020A0" w:rsidP="0068194B">
      <w:r>
        <w:separator/>
      </w:r>
    </w:p>
    <w:p w:rsidR="00C020A0" w:rsidRDefault="00C020A0"/>
    <w:p w:rsidR="00C020A0" w:rsidRDefault="00C020A0"/>
  </w:endnote>
  <w:endnote w:type="continuationSeparator" w:id="0">
    <w:p w:rsidR="00C020A0" w:rsidRDefault="00C020A0" w:rsidP="0068194B">
      <w:r>
        <w:continuationSeparator/>
      </w:r>
    </w:p>
    <w:p w:rsidR="00C020A0" w:rsidRDefault="00C020A0"/>
    <w:p w:rsidR="00C020A0" w:rsidRDefault="00C02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E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0A0" w:rsidRDefault="00C020A0" w:rsidP="0068194B">
      <w:r>
        <w:separator/>
      </w:r>
    </w:p>
    <w:p w:rsidR="00C020A0" w:rsidRDefault="00C020A0"/>
    <w:p w:rsidR="00C020A0" w:rsidRDefault="00C020A0"/>
  </w:footnote>
  <w:footnote w:type="continuationSeparator" w:id="0">
    <w:p w:rsidR="00C020A0" w:rsidRDefault="00C020A0" w:rsidP="0068194B">
      <w:r>
        <w:continuationSeparator/>
      </w:r>
    </w:p>
    <w:p w:rsidR="00C020A0" w:rsidRDefault="00C020A0"/>
    <w:p w:rsidR="00C020A0" w:rsidRDefault="00C020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AA6E2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502F1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370155"/>
    <w:multiLevelType w:val="hybridMultilevel"/>
    <w:tmpl w:val="8DDEF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B70446"/>
    <w:multiLevelType w:val="hybridMultilevel"/>
    <w:tmpl w:val="524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C4020D"/>
    <w:multiLevelType w:val="hybridMultilevel"/>
    <w:tmpl w:val="A978E2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C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1F60"/>
    <w:rsid w:val="001427E1"/>
    <w:rsid w:val="00163668"/>
    <w:rsid w:val="00171566"/>
    <w:rsid w:val="00174676"/>
    <w:rsid w:val="001755A8"/>
    <w:rsid w:val="00184014"/>
    <w:rsid w:val="00192008"/>
    <w:rsid w:val="001C0E68"/>
    <w:rsid w:val="001C3A4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D3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676C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2C3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2E33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8C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636"/>
    <w:rsid w:val="00BA1546"/>
    <w:rsid w:val="00BB4E51"/>
    <w:rsid w:val="00BD431F"/>
    <w:rsid w:val="00BE423E"/>
    <w:rsid w:val="00BF61AC"/>
    <w:rsid w:val="00C020A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38B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38E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04F0B-7991-4FAA-B1B3-41C0CD4A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domain">
    <w:name w:val="domain"/>
    <w:basedOn w:val="DefaultParagraphFont"/>
    <w:rsid w:val="009D28C0"/>
  </w:style>
  <w:style w:type="character" w:customStyle="1" w:styleId="vanity-name">
    <w:name w:val="vanity-name"/>
    <w:basedOn w:val="DefaultParagraphFont"/>
    <w:rsid w:val="009D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EB618220944E198C812A5FE2731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B3B7-1799-464F-971F-4FE14936F737}"/>
      </w:docPartPr>
      <w:docPartBody>
        <w:p w:rsidR="00CB3DE3" w:rsidRDefault="00800692">
          <w:pPr>
            <w:pStyle w:val="B9EB618220944E198C812A5FE27317D2"/>
          </w:pPr>
          <w:r w:rsidRPr="00CF1A49">
            <w:t>Experience</w:t>
          </w:r>
        </w:p>
      </w:docPartBody>
    </w:docPart>
    <w:docPart>
      <w:docPartPr>
        <w:name w:val="DEF544C0E8A14B789494AECF096B5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84D8-1CA8-4554-8893-6DF4AB9A581F}"/>
      </w:docPartPr>
      <w:docPartBody>
        <w:p w:rsidR="00CB3DE3" w:rsidRDefault="00800692">
          <w:pPr>
            <w:pStyle w:val="DEF544C0E8A14B789494AECF096B5AF3"/>
          </w:pPr>
          <w:r w:rsidRPr="00CF1A49">
            <w:t>Education</w:t>
          </w:r>
        </w:p>
      </w:docPartBody>
    </w:docPart>
    <w:docPart>
      <w:docPartPr>
        <w:name w:val="258C4E6D50CD4749ADB8256A60201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97032-B595-4A9D-8285-23320E167C36}"/>
      </w:docPartPr>
      <w:docPartBody>
        <w:p w:rsidR="00CB3DE3" w:rsidRDefault="00800692">
          <w:pPr>
            <w:pStyle w:val="258C4E6D50CD4749ADB8256A6020127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92"/>
    <w:rsid w:val="00800692"/>
    <w:rsid w:val="00820319"/>
    <w:rsid w:val="00CB3DE3"/>
    <w:rsid w:val="00F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E6D5D08E94F338FBE12BCB3A59D0C">
    <w:name w:val="008E6D5D08E94F338FBE12BCB3A59D0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77C6AAC9B244E72B9E4D48450D63F1A">
    <w:name w:val="D77C6AAC9B244E72B9E4D48450D63F1A"/>
  </w:style>
  <w:style w:type="paragraph" w:customStyle="1" w:styleId="E08C4C69F0FC4E799F11B2097593F25D">
    <w:name w:val="E08C4C69F0FC4E799F11B2097593F25D"/>
  </w:style>
  <w:style w:type="paragraph" w:customStyle="1" w:styleId="E97837FEE6D54CECA073AC3B54402800">
    <w:name w:val="E97837FEE6D54CECA073AC3B54402800"/>
  </w:style>
  <w:style w:type="paragraph" w:customStyle="1" w:styleId="9A6181FD13424E62BAF2B7E66CF04BE4">
    <w:name w:val="9A6181FD13424E62BAF2B7E66CF04BE4"/>
  </w:style>
  <w:style w:type="paragraph" w:customStyle="1" w:styleId="A8B98BF598FB44ED836606EDCB7FCC72">
    <w:name w:val="A8B98BF598FB44ED836606EDCB7FCC72"/>
  </w:style>
  <w:style w:type="paragraph" w:customStyle="1" w:styleId="D2FDCE3D9A9143A19DFBDC625F22CFDB">
    <w:name w:val="D2FDCE3D9A9143A19DFBDC625F22CFDB"/>
  </w:style>
  <w:style w:type="paragraph" w:customStyle="1" w:styleId="616D9A7294494988AC3E82E31F3B1BB0">
    <w:name w:val="616D9A7294494988AC3E82E31F3B1BB0"/>
  </w:style>
  <w:style w:type="paragraph" w:customStyle="1" w:styleId="150224EBC3EA49859854596E21061A93">
    <w:name w:val="150224EBC3EA49859854596E21061A93"/>
  </w:style>
  <w:style w:type="paragraph" w:customStyle="1" w:styleId="ECC25BE85992402899DA9483BFCB05A5">
    <w:name w:val="ECC25BE85992402899DA9483BFCB05A5"/>
  </w:style>
  <w:style w:type="paragraph" w:customStyle="1" w:styleId="706BC6C9409B46268D596DD173F0ADE1">
    <w:name w:val="706BC6C9409B46268D596DD173F0ADE1"/>
  </w:style>
  <w:style w:type="paragraph" w:customStyle="1" w:styleId="B9EB618220944E198C812A5FE27317D2">
    <w:name w:val="B9EB618220944E198C812A5FE27317D2"/>
  </w:style>
  <w:style w:type="paragraph" w:customStyle="1" w:styleId="DC436717D2E94420BD52CCE89A832E5D">
    <w:name w:val="DC436717D2E94420BD52CCE89A832E5D"/>
  </w:style>
  <w:style w:type="paragraph" w:customStyle="1" w:styleId="7B07FF27819447CF82A7ACD968440C4A">
    <w:name w:val="7B07FF27819447CF82A7ACD968440C4A"/>
  </w:style>
  <w:style w:type="paragraph" w:customStyle="1" w:styleId="E3C73E633A2B4F62B7D148B09E955913">
    <w:name w:val="E3C73E633A2B4F62B7D148B09E95591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60ACF088784D2C84F107AA1264875B">
    <w:name w:val="7B60ACF088784D2C84F107AA1264875B"/>
  </w:style>
  <w:style w:type="paragraph" w:customStyle="1" w:styleId="C158CB9423DF4FD793C79C956D4FC349">
    <w:name w:val="C158CB9423DF4FD793C79C956D4FC349"/>
  </w:style>
  <w:style w:type="paragraph" w:customStyle="1" w:styleId="1F83728F094D43AFA009C22D0F2B67A1">
    <w:name w:val="1F83728F094D43AFA009C22D0F2B67A1"/>
  </w:style>
  <w:style w:type="paragraph" w:customStyle="1" w:styleId="F1C6C7E8394A443DA8F30CE3D78D5466">
    <w:name w:val="F1C6C7E8394A443DA8F30CE3D78D5466"/>
  </w:style>
  <w:style w:type="paragraph" w:customStyle="1" w:styleId="70A787AF46324D0AA6811E17D877BF05">
    <w:name w:val="70A787AF46324D0AA6811E17D877BF05"/>
  </w:style>
  <w:style w:type="paragraph" w:customStyle="1" w:styleId="E5112454615C456E83C53D3A3725C2DD">
    <w:name w:val="E5112454615C456E83C53D3A3725C2DD"/>
  </w:style>
  <w:style w:type="paragraph" w:customStyle="1" w:styleId="220E0E8B7F9446EAB33ADDC367705413">
    <w:name w:val="220E0E8B7F9446EAB33ADDC367705413"/>
  </w:style>
  <w:style w:type="paragraph" w:customStyle="1" w:styleId="DEF544C0E8A14B789494AECF096B5AF3">
    <w:name w:val="DEF544C0E8A14B789494AECF096B5AF3"/>
  </w:style>
  <w:style w:type="paragraph" w:customStyle="1" w:styleId="9C128E8B2A8E4FF5A041A54D1734778C">
    <w:name w:val="9C128E8B2A8E4FF5A041A54D1734778C"/>
  </w:style>
  <w:style w:type="paragraph" w:customStyle="1" w:styleId="8D36BCE6966142D2BA1725EB6600AA42">
    <w:name w:val="8D36BCE6966142D2BA1725EB6600AA42"/>
  </w:style>
  <w:style w:type="paragraph" w:customStyle="1" w:styleId="C987FC92DC9E49C2A2D5772CDAB903E6">
    <w:name w:val="C987FC92DC9E49C2A2D5772CDAB903E6"/>
  </w:style>
  <w:style w:type="paragraph" w:customStyle="1" w:styleId="72759F4FBC204EB2B99ED080E503ECC6">
    <w:name w:val="72759F4FBC204EB2B99ED080E503ECC6"/>
  </w:style>
  <w:style w:type="paragraph" w:customStyle="1" w:styleId="7C96236151E14C3CB6C2A3F854574F34">
    <w:name w:val="7C96236151E14C3CB6C2A3F854574F34"/>
  </w:style>
  <w:style w:type="paragraph" w:customStyle="1" w:styleId="FBBFE6959E0B4C7BB65A5FBD10248D7E">
    <w:name w:val="FBBFE6959E0B4C7BB65A5FBD10248D7E"/>
  </w:style>
  <w:style w:type="paragraph" w:customStyle="1" w:styleId="D11248693F3949698399E5CC710C2AB8">
    <w:name w:val="D11248693F3949698399E5CC710C2AB8"/>
  </w:style>
  <w:style w:type="paragraph" w:customStyle="1" w:styleId="172685DAE86343AAB8A3BF8682A587A8">
    <w:name w:val="172685DAE86343AAB8A3BF8682A587A8"/>
  </w:style>
  <w:style w:type="paragraph" w:customStyle="1" w:styleId="7CEAFEB8E83443ACBA86F353D574B91F">
    <w:name w:val="7CEAFEB8E83443ACBA86F353D574B91F"/>
  </w:style>
  <w:style w:type="paragraph" w:customStyle="1" w:styleId="1992103675264B789E28118DAD25E7F8">
    <w:name w:val="1992103675264B789E28118DAD25E7F8"/>
  </w:style>
  <w:style w:type="paragraph" w:customStyle="1" w:styleId="258C4E6D50CD4749ADB8256A6020127A">
    <w:name w:val="258C4E6D50CD4749ADB8256A6020127A"/>
  </w:style>
  <w:style w:type="paragraph" w:customStyle="1" w:styleId="0FC965A6B85B41F99A1FFE8FEE377D5B">
    <w:name w:val="0FC965A6B85B41F99A1FFE8FEE377D5B"/>
  </w:style>
  <w:style w:type="paragraph" w:customStyle="1" w:styleId="CD8CCEA6636F4A43AD20CA80E06DE16E">
    <w:name w:val="CD8CCEA6636F4A43AD20CA80E06DE16E"/>
  </w:style>
  <w:style w:type="paragraph" w:customStyle="1" w:styleId="4397123CBFAB44A3A90F0EDECE4CA2B5">
    <w:name w:val="4397123CBFAB44A3A90F0EDECE4CA2B5"/>
  </w:style>
  <w:style w:type="paragraph" w:customStyle="1" w:styleId="631BC9961C5E44E6ABF30120F807364A">
    <w:name w:val="631BC9961C5E44E6ABF30120F807364A"/>
  </w:style>
  <w:style w:type="paragraph" w:customStyle="1" w:styleId="7C9E1E816F4C4B438782207B101B2C4E">
    <w:name w:val="7C9E1E816F4C4B438782207B101B2C4E"/>
  </w:style>
  <w:style w:type="paragraph" w:customStyle="1" w:styleId="4A845A18156B4833A2C2AA9324741D69">
    <w:name w:val="4A845A18156B4833A2C2AA9324741D69"/>
  </w:style>
  <w:style w:type="paragraph" w:customStyle="1" w:styleId="5387D8023ECF4807BC77FB62F99EE64C">
    <w:name w:val="5387D8023ECF4807BC77FB62F99EE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84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</dc:creator>
  <cp:keywords/>
  <dc:description/>
  <cp:lastModifiedBy>Miks</cp:lastModifiedBy>
  <cp:revision>3</cp:revision>
  <dcterms:created xsi:type="dcterms:W3CDTF">2018-04-02T05:40:00Z</dcterms:created>
  <dcterms:modified xsi:type="dcterms:W3CDTF">2018-04-02T23:33:00Z</dcterms:modified>
  <cp:category/>
</cp:coreProperties>
</file>